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F69" w:rsidRDefault="000627DF">
      <w:pPr>
        <w:pStyle w:val="Title"/>
      </w:pPr>
      <w:r>
        <w:t>Waterfall steps</w:t>
      </w:r>
    </w:p>
    <w:p w:rsidR="00C44F69" w:rsidRDefault="000627DF">
      <w:pPr>
        <w:pStyle w:val="Subtitle"/>
      </w:pPr>
      <w:r>
        <w:t xml:space="preserve">Cheat Cheat way </w:t>
      </w:r>
    </w:p>
    <w:p w:rsidR="00C44F69" w:rsidRDefault="00EC439D" w:rsidP="000627DF">
      <w:r>
        <w:rPr>
          <w:noProof/>
          <w:lang w:eastAsia="en-US"/>
        </w:rPr>
        <w:drawing>
          <wp:inline distT="0" distB="0" distL="0" distR="0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DF" w:rsidRDefault="000627DF" w:rsidP="000627DF"/>
    <w:p w:rsidR="000627DF" w:rsidRDefault="000627DF" w:rsidP="000627DF"/>
    <w:p w:rsidR="000627DF" w:rsidRDefault="000627DF" w:rsidP="000627DF"/>
    <w:p w:rsid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53535"/>
          <w:sz w:val="48"/>
        </w:rPr>
      </w:pPr>
      <w:r w:rsidRPr="000627DF">
        <w:rPr>
          <w:rFonts w:ascii="Helvetica Neue" w:hAnsi="Helvetica Neue" w:cs="Helvetica Neue"/>
          <w:color w:val="353535"/>
          <w:sz w:val="48"/>
        </w:rPr>
        <w:lastRenderedPageBreak/>
        <w:t>Waterfall steps</w:t>
      </w:r>
    </w:p>
    <w:p w:rsidR="000627DF" w:rsidRPr="000627DF" w:rsidRDefault="000627DF" w:rsidP="000627DF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353535"/>
          <w:sz w:val="48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Cheat way in remember it for</w:t>
      </w:r>
      <w:r>
        <w:rPr>
          <w:rFonts w:ascii="Helvetica Neue" w:hAnsi="Helvetica Neue" w:cs="Helvetica Neue"/>
          <w:color w:val="353535"/>
        </w:rPr>
        <w:t>ever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353535"/>
        </w:rPr>
      </w:pP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353535"/>
        </w:rPr>
      </w:pPr>
      <w:r w:rsidRPr="000627DF">
        <w:rPr>
          <w:rFonts w:ascii="Helvetica Neue" w:hAnsi="Helvetica Neue" w:cs="Helvetica Neue"/>
          <w:b/>
          <w:color w:val="353535"/>
        </w:rPr>
        <w:t>Register</w:t>
      </w:r>
      <w:r>
        <w:rPr>
          <w:rFonts w:ascii="Helvetica Neue" w:hAnsi="Helvetica Neue" w:cs="Helvetica Neue"/>
          <w:color w:val="353535"/>
        </w:rPr>
        <w:t xml:space="preserve"> = somethings needs to go through certain exam or practice that known as REQUIREMENTS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353535"/>
        </w:rPr>
      </w:pPr>
      <w:r w:rsidRPr="000627DF">
        <w:rPr>
          <w:rFonts w:ascii="Helvetica Neue" w:hAnsi="Helvetica Neue" w:cs="Helvetica Neue"/>
          <w:b/>
          <w:color w:val="353535"/>
        </w:rPr>
        <w:t>Doc</w:t>
      </w:r>
      <w:r>
        <w:rPr>
          <w:rFonts w:ascii="Helvetica Neue" w:hAnsi="Helvetica Neue" w:cs="Helvetica Neue"/>
          <w:color w:val="353535"/>
        </w:rPr>
        <w:t xml:space="preserve"> = something who has to DESIGN which treatment or method to do on you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353535"/>
        </w:rPr>
      </w:pPr>
      <w:r w:rsidRPr="000627DF">
        <w:rPr>
          <w:rFonts w:ascii="Helvetica Neue" w:hAnsi="Helvetica Neue" w:cs="Helvetica Neue"/>
          <w:b/>
          <w:color w:val="353535"/>
        </w:rPr>
        <w:t>In</w:t>
      </w:r>
      <w:r>
        <w:rPr>
          <w:rFonts w:ascii="Helvetica Neue" w:hAnsi="Helvetica Neue" w:cs="Helvetica Neue"/>
          <w:color w:val="353535"/>
        </w:rPr>
        <w:t xml:space="preserve"> = something that you towards something like IMPLEMENT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353535"/>
        </w:rPr>
      </w:pPr>
      <w:r w:rsidRPr="000627DF">
        <w:rPr>
          <w:rFonts w:ascii="Helvetica Neue" w:hAnsi="Helvetica Neue" w:cs="Helvetica Neue"/>
          <w:b/>
          <w:color w:val="353535"/>
        </w:rPr>
        <w:t>Vet</w:t>
      </w:r>
      <w:r>
        <w:rPr>
          <w:rFonts w:ascii="Helvetica Neue" w:hAnsi="Helvetica Neue" w:cs="Helvetica Neue"/>
          <w:color w:val="353535"/>
        </w:rPr>
        <w:t xml:space="preserve"> = some who does a VERIFICATION on what the nurse noted down before doing practice on your puppy</w:t>
      </w:r>
    </w:p>
    <w:p w:rsidR="000627DF" w:rsidRDefault="000627DF" w:rsidP="000627DF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353535"/>
        </w:rPr>
      </w:pPr>
      <w:r w:rsidRPr="000627DF">
        <w:rPr>
          <w:rFonts w:ascii="Helvetica Neue" w:hAnsi="Helvetica Neue" w:cs="Helvetica Neue"/>
          <w:b/>
          <w:color w:val="353535"/>
        </w:rPr>
        <w:t>Med</w:t>
      </w:r>
      <w:r>
        <w:rPr>
          <w:rFonts w:ascii="Helvetica Neue" w:hAnsi="Helvetica Neue" w:cs="Helvetica Neue"/>
          <w:color w:val="353535"/>
        </w:rPr>
        <w:t xml:space="preserve"> = something that Maintenance for body from severe illness</w:t>
      </w:r>
    </w:p>
    <w:p w:rsidR="000627DF" w:rsidRPr="000627DF" w:rsidRDefault="000627DF" w:rsidP="000627DF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hAnsi="Helvetica Neue" w:cs="Helvetica Neue"/>
          <w:color w:val="353535"/>
          <w:sz w:val="48"/>
        </w:rPr>
      </w:pPr>
      <w:bookmarkStart w:id="0" w:name="_GoBack"/>
      <w:bookmarkEnd w:id="0"/>
    </w:p>
    <w:tbl>
      <w:tblPr>
        <w:tblStyle w:val="GridTable2-Accent2"/>
        <w:tblW w:w="0" w:type="auto"/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0627DF" w:rsidTr="00062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8" w:type="dxa"/>
          </w:tcPr>
          <w:p w:rsidR="000627DF" w:rsidRDefault="000627D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auto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reg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Doc 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In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 Vet Med</w:t>
            </w:r>
          </w:p>
        </w:tc>
        <w:tc>
          <w:tcPr>
            <w:tcW w:w="4320" w:type="dxa"/>
          </w:tcPr>
          <w:p w:rsidR="000627DF" w:rsidRDefault="000627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</w:p>
        </w:tc>
      </w:tr>
      <w:tr w:rsidR="000627DF" w:rsidTr="000627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8" w:type="dxa"/>
          </w:tcPr>
          <w:p w:rsidR="000627DF" w:rsidRDefault="000627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auto"/>
              </w:rPr>
            </w:pPr>
          </w:p>
        </w:tc>
        <w:tc>
          <w:tcPr>
            <w:tcW w:w="4320" w:type="dxa"/>
          </w:tcPr>
          <w:p w:rsidR="000627DF" w:rsidRDefault="00062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>
              <w:rPr>
                <w:rFonts w:ascii="Helvetica Neue" w:hAnsi="Helvetica Neue" w:cs="Helvetica Neue"/>
                <w:color w:val="353535"/>
              </w:rPr>
              <w:t>Requirement</w:t>
            </w:r>
          </w:p>
        </w:tc>
      </w:tr>
      <w:tr w:rsidR="000627DF" w:rsidTr="00062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8" w:type="dxa"/>
          </w:tcPr>
          <w:p w:rsidR="000627DF" w:rsidRDefault="000627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auto"/>
              </w:rPr>
            </w:pPr>
          </w:p>
        </w:tc>
        <w:tc>
          <w:tcPr>
            <w:tcW w:w="4320" w:type="dxa"/>
          </w:tcPr>
          <w:p w:rsidR="000627DF" w:rsidRDefault="00062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>
              <w:rPr>
                <w:rFonts w:ascii="Helvetica Neue" w:hAnsi="Helvetica Neue" w:cs="Helvetica Neue"/>
                <w:color w:val="353535"/>
              </w:rPr>
              <w:t>Design</w:t>
            </w:r>
          </w:p>
        </w:tc>
      </w:tr>
      <w:tr w:rsidR="000627DF" w:rsidTr="000627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8" w:type="dxa"/>
          </w:tcPr>
          <w:p w:rsidR="000627DF" w:rsidRDefault="000627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auto"/>
              </w:rPr>
            </w:pPr>
          </w:p>
        </w:tc>
        <w:tc>
          <w:tcPr>
            <w:tcW w:w="4320" w:type="dxa"/>
          </w:tcPr>
          <w:p w:rsidR="000627DF" w:rsidRDefault="00062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>
              <w:rPr>
                <w:rFonts w:ascii="Helvetica Neue" w:hAnsi="Helvetica Neue" w:cs="Helvetica Neue"/>
                <w:color w:val="353535"/>
              </w:rPr>
              <w:t>implement</w:t>
            </w:r>
          </w:p>
        </w:tc>
      </w:tr>
      <w:tr w:rsidR="000627DF" w:rsidTr="00062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8" w:type="dxa"/>
          </w:tcPr>
          <w:p w:rsidR="000627DF" w:rsidRDefault="000627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auto"/>
              </w:rPr>
            </w:pPr>
          </w:p>
        </w:tc>
        <w:tc>
          <w:tcPr>
            <w:tcW w:w="4320" w:type="dxa"/>
          </w:tcPr>
          <w:p w:rsidR="000627DF" w:rsidRDefault="000627D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auto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Verification </w:t>
            </w:r>
          </w:p>
        </w:tc>
      </w:tr>
      <w:tr w:rsidR="000627DF" w:rsidTr="000627D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28" w:type="dxa"/>
          </w:tcPr>
          <w:p w:rsidR="000627DF" w:rsidRDefault="000627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auto"/>
              </w:rPr>
            </w:pPr>
          </w:p>
        </w:tc>
        <w:tc>
          <w:tcPr>
            <w:tcW w:w="4320" w:type="dxa"/>
          </w:tcPr>
          <w:p w:rsidR="000627DF" w:rsidRDefault="000627D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Maintenance </w:t>
            </w:r>
          </w:p>
        </w:tc>
      </w:tr>
    </w:tbl>
    <w:p w:rsidR="000627DF" w:rsidRDefault="000627DF" w:rsidP="000627DF"/>
    <w:sectPr w:rsidR="000627DF" w:rsidSect="000627DF">
      <w:footerReference w:type="default" r:id="rId13"/>
      <w:pgSz w:w="12240" w:h="15840"/>
      <w:pgMar w:top="2520" w:right="1800" w:bottom="1728" w:left="180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39D" w:rsidRDefault="00EC439D">
      <w:pPr>
        <w:spacing w:after="0" w:line="240" w:lineRule="auto"/>
      </w:pPr>
      <w:r>
        <w:separator/>
      </w:r>
    </w:p>
  </w:endnote>
  <w:endnote w:type="continuationSeparator" w:id="0">
    <w:p w:rsidR="00EC439D" w:rsidRDefault="00EC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F69" w:rsidRDefault="00EC43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39D" w:rsidRDefault="00EC439D">
      <w:pPr>
        <w:spacing w:after="0" w:line="240" w:lineRule="auto"/>
      </w:pPr>
      <w:r>
        <w:separator/>
      </w:r>
    </w:p>
  </w:footnote>
  <w:footnote w:type="continuationSeparator" w:id="0">
    <w:p w:rsidR="00EC439D" w:rsidRDefault="00EC4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DF"/>
    <w:rsid w:val="000627DF"/>
    <w:rsid w:val="00C44F69"/>
    <w:rsid w:val="00EC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2928C"/>
  <w15:chartTrackingRefBased/>
  <w15:docId w15:val="{AD54B152-3CDC-154F-B696-82C3528D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table" w:styleId="GridTable2-Accent2">
    <w:name w:val="Grid Table 2 Accent 2"/>
    <w:basedOn w:val="TableNormal"/>
    <w:uiPriority w:val="47"/>
    <w:rsid w:val="000627DF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man/Library/Containers/com.microsoft.Word/Data/Library/Application%20Support/Microsoft/Office/16.0/DTS/en-US%7bD0F41BB0-3562-FF47-8F12-875C5D7C7AF8%7d/%7b5B650F6F-71FB-854B-83DB-5ACE7BFEB8EA%7dtf10002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C9"/>
    <w:rsid w:val="00C4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4E3B43D0AB51409C6E0A666248CC78">
    <w:name w:val="A74E3B43D0AB51409C6E0A666248CC78"/>
  </w:style>
  <w:style w:type="paragraph" w:customStyle="1" w:styleId="D6564F635858F24FBD098FD0FDADE9FC">
    <w:name w:val="D6564F635858F24FBD098FD0FDADE9FC"/>
  </w:style>
  <w:style w:type="paragraph" w:customStyle="1" w:styleId="BA8D76026E51914DAE189CB3DCB52A3D">
    <w:name w:val="BA8D76026E51914DAE189CB3DCB52A3D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customStyle="1" w:styleId="10BFD417937AD449885B5AA45E6FDC42">
    <w:name w:val="10BFD417937AD449885B5AA45E6FDC42"/>
  </w:style>
  <w:style w:type="paragraph" w:customStyle="1" w:styleId="C5BEF9D500FA3141A214D047645849AA">
    <w:name w:val="C5BEF9D500FA3141A214D047645849AA"/>
  </w:style>
  <w:style w:type="paragraph" w:customStyle="1" w:styleId="2FE180E9F5C3954BA7C6AF030CD73346">
    <w:name w:val="2FE180E9F5C3954BA7C6AF030CD73346"/>
  </w:style>
  <w:style w:type="paragraph" w:customStyle="1" w:styleId="7C151E05B9E0BD49B22C4047958B6675">
    <w:name w:val="7C151E05B9E0BD49B22C4047958B6675"/>
  </w:style>
  <w:style w:type="paragraph" w:customStyle="1" w:styleId="7FC566562FE7BA4490F7C1B5FF95C032">
    <w:name w:val="7FC566562FE7BA4490F7C1B5FF95C032"/>
  </w:style>
  <w:style w:type="paragraph" w:customStyle="1" w:styleId="DC863198A1154F4B8E63E753A9AB015D">
    <w:name w:val="DC863198A1154F4B8E63E753A9AB015D"/>
  </w:style>
  <w:style w:type="paragraph" w:customStyle="1" w:styleId="67024C0CB7558348B3024FFE225E2747">
    <w:name w:val="67024C0CB7558348B3024FFE225E2747"/>
  </w:style>
  <w:style w:type="paragraph" w:customStyle="1" w:styleId="AEDBB6A303081842896BFABF30755964">
    <w:name w:val="AEDBB6A303081842896BFABF30755964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4FA2A6DF3B0A84428440F78EF5D647C9">
    <w:name w:val="4FA2A6DF3B0A84428440F78EF5D647C9"/>
  </w:style>
  <w:style w:type="paragraph" w:customStyle="1" w:styleId="A23E5281BFC2E343B7D53BBB71675921">
    <w:name w:val="A23E5281BFC2E343B7D53BBB71675921"/>
  </w:style>
  <w:style w:type="paragraph" w:customStyle="1" w:styleId="20EB5034BD21AC43A7230CA86B5D130F">
    <w:name w:val="20EB5034BD21AC43A7230CA86B5D130F"/>
  </w:style>
  <w:style w:type="paragraph" w:customStyle="1" w:styleId="DDBE7802C03FCA44B899E15F4091D0F8">
    <w:name w:val="DDBE7802C03FCA44B899E15F4091D0F8"/>
  </w:style>
  <w:style w:type="paragraph" w:customStyle="1" w:styleId="92B325479B05D64CBB716AF54322FB06">
    <w:name w:val="92B325479B05D64CBB716AF54322FB06"/>
  </w:style>
  <w:style w:type="paragraph" w:customStyle="1" w:styleId="C3C01DCDF0E3C549A2BA02ED7A789741">
    <w:name w:val="C3C01DCDF0E3C549A2BA02ED7A789741"/>
  </w:style>
  <w:style w:type="paragraph" w:customStyle="1" w:styleId="C2DDB1080182654D877928DB995950F2">
    <w:name w:val="C2DDB1080182654D877928DB995950F2"/>
  </w:style>
  <w:style w:type="paragraph" w:customStyle="1" w:styleId="C0E18FF0A67FB24D8DCEB1B17624A660">
    <w:name w:val="C0E18FF0A67FB24D8DCEB1B17624A660"/>
  </w:style>
  <w:style w:type="paragraph" w:customStyle="1" w:styleId="BCEB5C1F40D05C48B2A92A0A33B37F08">
    <w:name w:val="BCEB5C1F40D05C48B2A92A0A33B37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5D43108-85A7-EB43-AEA0-28A2EF86C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</dc:creator>
  <cp:keywords/>
  <dc:description/>
  <cp:lastModifiedBy>Mohammed Ali</cp:lastModifiedBy>
  <cp:revision>1</cp:revision>
  <dcterms:created xsi:type="dcterms:W3CDTF">2018-03-16T04:06:00Z</dcterms:created>
  <dcterms:modified xsi:type="dcterms:W3CDTF">2018-03-16T04:09:00Z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